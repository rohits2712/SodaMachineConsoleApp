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FBC1" w14:textId="67EC53C4" w:rsidR="005C6D45" w:rsidRDefault="007748E4" w:rsidP="007748E4">
      <w:pPr>
        <w:pStyle w:val="Title"/>
      </w:pPr>
      <w:r>
        <w:rPr>
          <w:sz w:val="72"/>
          <w:szCs w:val="72"/>
        </w:rPr>
        <w:t xml:space="preserve">Soda Machine </w:t>
      </w:r>
      <w:r w:rsidR="00310999">
        <w:rPr>
          <w:sz w:val="72"/>
          <w:szCs w:val="72"/>
        </w:rPr>
        <w:t xml:space="preserve">Console </w:t>
      </w:r>
      <w:bookmarkStart w:id="0" w:name="_GoBack"/>
      <w:bookmarkEnd w:id="0"/>
      <w:r>
        <w:rPr>
          <w:sz w:val="72"/>
          <w:szCs w:val="72"/>
        </w:rPr>
        <w:t>App</w:t>
      </w:r>
    </w:p>
    <w:p w14:paraId="1E568685" w14:textId="77777777" w:rsidR="002C32A4" w:rsidRDefault="002C32A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7769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40214" w14:textId="0F69DA3D" w:rsidR="002C32A4" w:rsidRDefault="002C32A4">
          <w:pPr>
            <w:pStyle w:val="TOCHeading"/>
          </w:pPr>
          <w:r>
            <w:t>Contents</w:t>
          </w:r>
        </w:p>
        <w:p w14:paraId="250CE85D" w14:textId="39A8D736" w:rsidR="00777783" w:rsidRDefault="002C32A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8172" w:history="1">
            <w:r w:rsidR="00777783" w:rsidRPr="009948CA">
              <w:rPr>
                <w:rStyle w:val="Hyperlink"/>
              </w:rPr>
              <w:t>Objective</w:t>
            </w:r>
            <w:r w:rsidR="00777783">
              <w:rPr>
                <w:webHidden/>
              </w:rPr>
              <w:tab/>
            </w:r>
            <w:r w:rsidR="00777783">
              <w:rPr>
                <w:webHidden/>
              </w:rPr>
              <w:fldChar w:fldCharType="begin"/>
            </w:r>
            <w:r w:rsidR="00777783">
              <w:rPr>
                <w:webHidden/>
              </w:rPr>
              <w:instrText xml:space="preserve"> PAGEREF _Toc19978172 \h </w:instrText>
            </w:r>
            <w:r w:rsidR="00777783">
              <w:rPr>
                <w:webHidden/>
              </w:rPr>
            </w:r>
            <w:r w:rsidR="00777783">
              <w:rPr>
                <w:webHidden/>
              </w:rPr>
              <w:fldChar w:fldCharType="separate"/>
            </w:r>
            <w:r w:rsidR="00777783">
              <w:rPr>
                <w:webHidden/>
              </w:rPr>
              <w:t>1</w:t>
            </w:r>
            <w:r w:rsidR="00777783">
              <w:rPr>
                <w:webHidden/>
              </w:rPr>
              <w:fldChar w:fldCharType="end"/>
            </w:r>
          </w:hyperlink>
        </w:p>
        <w:p w14:paraId="7B3B04CF" w14:textId="68FF2AC3" w:rsidR="00777783" w:rsidRDefault="000075A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9978173" w:history="1">
            <w:r w:rsidR="00777783" w:rsidRPr="009948CA">
              <w:rPr>
                <w:rStyle w:val="Hyperlink"/>
              </w:rPr>
              <w:t>Observations</w:t>
            </w:r>
            <w:r w:rsidR="00777783">
              <w:rPr>
                <w:webHidden/>
              </w:rPr>
              <w:tab/>
            </w:r>
            <w:r w:rsidR="00777783">
              <w:rPr>
                <w:webHidden/>
              </w:rPr>
              <w:fldChar w:fldCharType="begin"/>
            </w:r>
            <w:r w:rsidR="00777783">
              <w:rPr>
                <w:webHidden/>
              </w:rPr>
              <w:instrText xml:space="preserve"> PAGEREF _Toc19978173 \h </w:instrText>
            </w:r>
            <w:r w:rsidR="00777783">
              <w:rPr>
                <w:webHidden/>
              </w:rPr>
            </w:r>
            <w:r w:rsidR="00777783">
              <w:rPr>
                <w:webHidden/>
              </w:rPr>
              <w:fldChar w:fldCharType="separate"/>
            </w:r>
            <w:r w:rsidR="00777783">
              <w:rPr>
                <w:webHidden/>
              </w:rPr>
              <w:t>1</w:t>
            </w:r>
            <w:r w:rsidR="00777783">
              <w:rPr>
                <w:webHidden/>
              </w:rPr>
              <w:fldChar w:fldCharType="end"/>
            </w:r>
          </w:hyperlink>
        </w:p>
        <w:p w14:paraId="22346EEA" w14:textId="3B559548" w:rsidR="00777783" w:rsidRDefault="000075A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9978174" w:history="1">
            <w:r w:rsidR="00777783" w:rsidRPr="009948CA">
              <w:rPr>
                <w:rStyle w:val="Hyperlink"/>
              </w:rPr>
              <w:t>About the Solution Stack</w:t>
            </w:r>
            <w:r w:rsidR="00777783">
              <w:rPr>
                <w:webHidden/>
              </w:rPr>
              <w:tab/>
            </w:r>
            <w:r w:rsidR="00777783">
              <w:rPr>
                <w:webHidden/>
              </w:rPr>
              <w:fldChar w:fldCharType="begin"/>
            </w:r>
            <w:r w:rsidR="00777783">
              <w:rPr>
                <w:webHidden/>
              </w:rPr>
              <w:instrText xml:space="preserve"> PAGEREF _Toc19978174 \h </w:instrText>
            </w:r>
            <w:r w:rsidR="00777783">
              <w:rPr>
                <w:webHidden/>
              </w:rPr>
            </w:r>
            <w:r w:rsidR="00777783">
              <w:rPr>
                <w:webHidden/>
              </w:rPr>
              <w:fldChar w:fldCharType="separate"/>
            </w:r>
            <w:r w:rsidR="00777783">
              <w:rPr>
                <w:webHidden/>
              </w:rPr>
              <w:t>3</w:t>
            </w:r>
            <w:r w:rsidR="00777783">
              <w:rPr>
                <w:webHidden/>
              </w:rPr>
              <w:fldChar w:fldCharType="end"/>
            </w:r>
          </w:hyperlink>
        </w:p>
        <w:p w14:paraId="508FC845" w14:textId="35754EB2" w:rsidR="00777783" w:rsidRDefault="000075A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9978175" w:history="1">
            <w:r w:rsidR="00777783" w:rsidRPr="009948CA">
              <w:rPr>
                <w:rStyle w:val="Hyperlink"/>
              </w:rPr>
              <w:t>Assumptions</w:t>
            </w:r>
            <w:r w:rsidR="00777783">
              <w:rPr>
                <w:webHidden/>
              </w:rPr>
              <w:tab/>
            </w:r>
            <w:r w:rsidR="00777783">
              <w:rPr>
                <w:webHidden/>
              </w:rPr>
              <w:fldChar w:fldCharType="begin"/>
            </w:r>
            <w:r w:rsidR="00777783">
              <w:rPr>
                <w:webHidden/>
              </w:rPr>
              <w:instrText xml:space="preserve"> PAGEREF _Toc19978175 \h </w:instrText>
            </w:r>
            <w:r w:rsidR="00777783">
              <w:rPr>
                <w:webHidden/>
              </w:rPr>
            </w:r>
            <w:r w:rsidR="00777783">
              <w:rPr>
                <w:webHidden/>
              </w:rPr>
              <w:fldChar w:fldCharType="separate"/>
            </w:r>
            <w:r w:rsidR="00777783">
              <w:rPr>
                <w:webHidden/>
              </w:rPr>
              <w:t>3</w:t>
            </w:r>
            <w:r w:rsidR="00777783">
              <w:rPr>
                <w:webHidden/>
              </w:rPr>
              <w:fldChar w:fldCharType="end"/>
            </w:r>
          </w:hyperlink>
        </w:p>
        <w:p w14:paraId="3702E0EC" w14:textId="37AFC15E" w:rsidR="00777783" w:rsidRDefault="000075A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9978176" w:history="1">
            <w:r w:rsidR="00777783" w:rsidRPr="009948CA">
              <w:rPr>
                <w:rStyle w:val="Hyperlink"/>
              </w:rPr>
              <w:t>Flow implemented</w:t>
            </w:r>
            <w:r w:rsidR="00777783">
              <w:rPr>
                <w:webHidden/>
              </w:rPr>
              <w:tab/>
            </w:r>
            <w:r w:rsidR="00777783">
              <w:rPr>
                <w:webHidden/>
              </w:rPr>
              <w:fldChar w:fldCharType="begin"/>
            </w:r>
            <w:r w:rsidR="00777783">
              <w:rPr>
                <w:webHidden/>
              </w:rPr>
              <w:instrText xml:space="preserve"> PAGEREF _Toc19978176 \h </w:instrText>
            </w:r>
            <w:r w:rsidR="00777783">
              <w:rPr>
                <w:webHidden/>
              </w:rPr>
            </w:r>
            <w:r w:rsidR="00777783">
              <w:rPr>
                <w:webHidden/>
              </w:rPr>
              <w:fldChar w:fldCharType="separate"/>
            </w:r>
            <w:r w:rsidR="00777783">
              <w:rPr>
                <w:webHidden/>
              </w:rPr>
              <w:t>3</w:t>
            </w:r>
            <w:r w:rsidR="00777783">
              <w:rPr>
                <w:webHidden/>
              </w:rPr>
              <w:fldChar w:fldCharType="end"/>
            </w:r>
          </w:hyperlink>
        </w:p>
        <w:p w14:paraId="047BA01F" w14:textId="0CAD98CE" w:rsidR="00777783" w:rsidRDefault="000075A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9978177" w:history="1">
            <w:r w:rsidR="00777783" w:rsidRPr="009948CA">
              <w:rPr>
                <w:rStyle w:val="Hyperlink"/>
              </w:rPr>
              <w:t>Unit test Project</w:t>
            </w:r>
            <w:r w:rsidR="00777783">
              <w:rPr>
                <w:webHidden/>
              </w:rPr>
              <w:tab/>
            </w:r>
            <w:r w:rsidR="00777783">
              <w:rPr>
                <w:webHidden/>
              </w:rPr>
              <w:fldChar w:fldCharType="begin"/>
            </w:r>
            <w:r w:rsidR="00777783">
              <w:rPr>
                <w:webHidden/>
              </w:rPr>
              <w:instrText xml:space="preserve"> PAGEREF _Toc19978177 \h </w:instrText>
            </w:r>
            <w:r w:rsidR="00777783">
              <w:rPr>
                <w:webHidden/>
              </w:rPr>
            </w:r>
            <w:r w:rsidR="00777783">
              <w:rPr>
                <w:webHidden/>
              </w:rPr>
              <w:fldChar w:fldCharType="separate"/>
            </w:r>
            <w:r w:rsidR="00777783">
              <w:rPr>
                <w:webHidden/>
              </w:rPr>
              <w:t>4</w:t>
            </w:r>
            <w:r w:rsidR="00777783">
              <w:rPr>
                <w:webHidden/>
              </w:rPr>
              <w:fldChar w:fldCharType="end"/>
            </w:r>
          </w:hyperlink>
        </w:p>
        <w:p w14:paraId="15BA6555" w14:textId="2B1BAB47" w:rsidR="00777783" w:rsidRDefault="000075A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9978178" w:history="1">
            <w:r w:rsidR="00777783" w:rsidRPr="009948CA">
              <w:rPr>
                <w:rStyle w:val="Hyperlink"/>
              </w:rPr>
              <w:t>Please let me know what you think</w:t>
            </w:r>
            <w:r w:rsidR="00777783">
              <w:rPr>
                <w:webHidden/>
              </w:rPr>
              <w:tab/>
            </w:r>
            <w:r w:rsidR="00777783">
              <w:rPr>
                <w:webHidden/>
              </w:rPr>
              <w:fldChar w:fldCharType="begin"/>
            </w:r>
            <w:r w:rsidR="00777783">
              <w:rPr>
                <w:webHidden/>
              </w:rPr>
              <w:instrText xml:space="preserve"> PAGEREF _Toc19978178 \h </w:instrText>
            </w:r>
            <w:r w:rsidR="00777783">
              <w:rPr>
                <w:webHidden/>
              </w:rPr>
            </w:r>
            <w:r w:rsidR="00777783">
              <w:rPr>
                <w:webHidden/>
              </w:rPr>
              <w:fldChar w:fldCharType="separate"/>
            </w:r>
            <w:r w:rsidR="00777783">
              <w:rPr>
                <w:webHidden/>
              </w:rPr>
              <w:t>5</w:t>
            </w:r>
            <w:r w:rsidR="00777783">
              <w:rPr>
                <w:webHidden/>
              </w:rPr>
              <w:fldChar w:fldCharType="end"/>
            </w:r>
          </w:hyperlink>
        </w:p>
        <w:p w14:paraId="3DF0A7A3" w14:textId="50353A5D" w:rsidR="002C32A4" w:rsidRDefault="002C32A4">
          <w:r>
            <w:rPr>
              <w:b/>
              <w:bCs/>
              <w:noProof/>
            </w:rPr>
            <w:fldChar w:fldCharType="end"/>
          </w:r>
        </w:p>
      </w:sdtContent>
    </w:sdt>
    <w:p w14:paraId="4C6E3B74" w14:textId="37ECC062" w:rsidR="00C12820" w:rsidRDefault="00C12820">
      <w:pPr>
        <w:pStyle w:val="Heading1"/>
      </w:pPr>
    </w:p>
    <w:p w14:paraId="57008392" w14:textId="77777777" w:rsidR="00C12820" w:rsidRDefault="00C12820">
      <w:pPr>
        <w:pStyle w:val="Heading1"/>
      </w:pPr>
    </w:p>
    <w:p w14:paraId="3E237440" w14:textId="1543B81E" w:rsidR="005C6D45" w:rsidRDefault="002C32A4">
      <w:pPr>
        <w:pStyle w:val="Heading1"/>
      </w:pPr>
      <w:bookmarkStart w:id="1" w:name="_Toc19978172"/>
      <w:r>
        <w:t>Objective</w:t>
      </w:r>
      <w:bookmarkEnd w:id="1"/>
    </w:p>
    <w:p w14:paraId="795825AD" w14:textId="59C07E7A" w:rsidR="002C32A4" w:rsidRDefault="002C32A4">
      <w:r>
        <w:t>A piece of code which is analogous to a soda machine application functionality.</w:t>
      </w:r>
    </w:p>
    <w:p w14:paraId="4899E5CB" w14:textId="491AA96C" w:rsidR="002C32A4" w:rsidRDefault="002C32A4">
      <w:r w:rsidRPr="002C32A4">
        <w:rPr>
          <w:rStyle w:val="Emphasis"/>
        </w:rPr>
        <w:t>Task -</w:t>
      </w:r>
      <w:r>
        <w:t xml:space="preserve"> Make the existing code beautiful.</w:t>
      </w:r>
    </w:p>
    <w:p w14:paraId="5F2D539A" w14:textId="77777777" w:rsidR="002C32A4" w:rsidRDefault="002C32A4"/>
    <w:p w14:paraId="6F08DDBA" w14:textId="77777777" w:rsidR="002C32A4" w:rsidRDefault="002C32A4"/>
    <w:p w14:paraId="55AD1B74" w14:textId="45E24D0B" w:rsidR="005C6D45" w:rsidRDefault="002C32A4" w:rsidP="000F00E7">
      <w:pPr>
        <w:pStyle w:val="Heading1"/>
      </w:pPr>
      <w:bookmarkStart w:id="2" w:name="_Toc19978173"/>
      <w:r>
        <w:t>Observations</w:t>
      </w:r>
      <w:bookmarkEnd w:id="2"/>
    </w:p>
    <w:p w14:paraId="6D030369" w14:textId="6B28992B" w:rsidR="005C6D45" w:rsidRDefault="002C32A4">
      <w:r>
        <w:t xml:space="preserve">According to Object Oriented Programming concepts, following is required to be </w:t>
      </w:r>
      <w:r w:rsidR="00A07FA2">
        <w:t>corrected.</w:t>
      </w:r>
    </w:p>
    <w:p w14:paraId="42D0B411" w14:textId="2C328272" w:rsidR="005C6D45" w:rsidRDefault="002C32A4">
      <w:pPr>
        <w:pStyle w:val="ListNumber"/>
        <w:numPr>
          <w:ilvl w:val="0"/>
          <w:numId w:val="31"/>
        </w:numPr>
      </w:pPr>
      <w:r>
        <w:lastRenderedPageBreak/>
        <w:t>Hardcoding</w:t>
      </w:r>
    </w:p>
    <w:p w14:paraId="28C31626" w14:textId="224DD5D6" w:rsidR="002C32A4" w:rsidRDefault="002C32A4" w:rsidP="002C32A4">
      <w:pPr>
        <w:pStyle w:val="ListNumber"/>
        <w:numPr>
          <w:ilvl w:val="0"/>
          <w:numId w:val="0"/>
        </w:numPr>
        <w:ind w:left="792"/>
        <w:rPr>
          <w:rFonts w:ascii="Consolas" w:hAnsi="Consolas" w:cs="Consolas"/>
          <w:color w:val="008000"/>
          <w:sz w:val="19"/>
          <w:szCs w:val="19"/>
        </w:rPr>
      </w:pPr>
      <w:r>
        <w:t xml:space="preserve">For ex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coke.Name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== csoda &amp;&amp; money &gt; 19 &amp;&amp; coke.Nr &gt; 0</w:t>
      </w:r>
    </w:p>
    <w:p w14:paraId="1F11258C" w14:textId="6264D6A9" w:rsidR="002C32A4" w:rsidRDefault="002C32A4" w:rsidP="002C32A4">
      <w:pPr>
        <w:pStyle w:val="ListNumber"/>
        <w:numPr>
          <w:ilvl w:val="0"/>
          <w:numId w:val="0"/>
        </w:numPr>
        <w:ind w:left="792"/>
      </w:pPr>
      <w:r>
        <w:rPr>
          <w:rFonts w:ascii="Consolas" w:hAnsi="Consolas" w:cs="Consolas"/>
          <w:color w:val="008000"/>
          <w:sz w:val="19"/>
          <w:szCs w:val="19"/>
        </w:rPr>
        <w:t>This line is too much dependent on the value of money – 19. Tomorrow if this value changes, and if it were an enterprise application too much changes across layers will be require.</w:t>
      </w:r>
    </w:p>
    <w:p w14:paraId="5B98C5E4" w14:textId="1E35AE1B" w:rsidR="005C6D45" w:rsidRDefault="009835B1" w:rsidP="006D44C5">
      <w:pPr>
        <w:pStyle w:val="ListNumber"/>
      </w:pPr>
      <w:r>
        <w:t xml:space="preserve">Tackle </w:t>
      </w:r>
      <w:r w:rsidR="002C32A4">
        <w:t>Wrong inputs – Removal of fragility is required.</w:t>
      </w:r>
    </w:p>
    <w:p w14:paraId="5A0FE5A0" w14:textId="79751D94" w:rsidR="002C32A4" w:rsidRDefault="002C32A4" w:rsidP="002C32A4">
      <w:pPr>
        <w:pStyle w:val="ListNumber"/>
        <w:numPr>
          <w:ilvl w:val="0"/>
          <w:numId w:val="0"/>
        </w:numPr>
        <w:ind w:left="792"/>
      </w:pPr>
      <w:r>
        <w:t xml:space="preserve">For ex – user enters something other than insert </w:t>
      </w:r>
      <w:r w:rsidR="009835B1">
        <w:t xml:space="preserve">10 (10 being an integer value). Parsing 10, and parsing wrong user input breaks the code </w:t>
      </w:r>
    </w:p>
    <w:p w14:paraId="09AB72D9" w14:textId="11806511" w:rsidR="009835B1" w:rsidRDefault="009835B1" w:rsidP="009835B1">
      <w:pPr>
        <w:pStyle w:val="ListNumber"/>
      </w:pPr>
      <w:r>
        <w:t>Too many switch cases which impact readability. For a new item introduced in inventory, new switch cases will be required to be added in code.</w:t>
      </w:r>
    </w:p>
    <w:p w14:paraId="5BB5BA4E" w14:textId="319A1B1F" w:rsidR="00196AC1" w:rsidRDefault="00AA74DA" w:rsidP="00196AC1">
      <w:pPr>
        <w:pStyle w:val="ListNumber"/>
      </w:pPr>
      <w:r>
        <w:t>Too difficult testing</w:t>
      </w:r>
      <w:r w:rsidR="00196AC1">
        <w:t>.</w:t>
      </w:r>
    </w:p>
    <w:p w14:paraId="000F3D9F" w14:textId="496C0B81" w:rsidR="00A07FA2" w:rsidRDefault="00A07FA2" w:rsidP="00196AC1">
      <w:pPr>
        <w:pStyle w:val="ListNumber"/>
      </w:pPr>
      <w:r>
        <w:t>Heavy dependency on Soda class</w:t>
      </w:r>
    </w:p>
    <w:p w14:paraId="1CFCB7DF" w14:textId="77777777" w:rsidR="009835B1" w:rsidRDefault="009835B1" w:rsidP="00A07FA2">
      <w:pPr>
        <w:pStyle w:val="ListNumber"/>
        <w:numPr>
          <w:ilvl w:val="0"/>
          <w:numId w:val="0"/>
        </w:numPr>
        <w:ind w:left="792" w:hanging="360"/>
      </w:pPr>
    </w:p>
    <w:p w14:paraId="79E31286" w14:textId="02D2E5F7" w:rsidR="005C6D45" w:rsidRPr="000F00E7" w:rsidRDefault="00A07FA2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 xml:space="preserve">Proposed </w:t>
      </w:r>
      <w:r w:rsidR="00126395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Solution</w:t>
      </w:r>
    </w:p>
    <w:p w14:paraId="7480BA23" w14:textId="7F694C82" w:rsidR="005C6D45" w:rsidRDefault="00E95F16">
      <w:pPr>
        <w:pStyle w:val="ListNumber"/>
        <w:numPr>
          <w:ilvl w:val="0"/>
          <w:numId w:val="32"/>
        </w:numPr>
      </w:pPr>
      <w:r>
        <w:t>To remove hardcoding, appropriate usage of classes and collections implemented</w:t>
      </w:r>
      <w:r w:rsidR="00F70505">
        <w:t>. Fully testable code.</w:t>
      </w:r>
      <w:r w:rsidR="00433316">
        <w:t xml:space="preserve"> Ready tests for business layer.</w:t>
      </w:r>
    </w:p>
    <w:p w14:paraId="0971D4F8" w14:textId="66556595" w:rsidR="00A87896" w:rsidRDefault="00E95F16">
      <w:pPr>
        <w:pStyle w:val="ListNumber"/>
        <w:numPr>
          <w:ilvl w:val="0"/>
          <w:numId w:val="32"/>
        </w:numPr>
      </w:pPr>
      <w:r>
        <w:t>Inventory Singleton class implemented to keep the logic</w:t>
      </w:r>
      <w:r w:rsidR="00823CA2">
        <w:t xml:space="preserve"> for input, output</w:t>
      </w:r>
      <w:r>
        <w:t xml:space="preserve"> cohere</w:t>
      </w:r>
      <w:r w:rsidR="00823CA2">
        <w:t>nt and in sync with live soda machine scenario.</w:t>
      </w:r>
    </w:p>
    <w:p w14:paraId="6F03D222" w14:textId="316B37D2" w:rsidR="005C6D45" w:rsidRDefault="00606438">
      <w:pPr>
        <w:pStyle w:val="ListNumber"/>
        <w:numPr>
          <w:ilvl w:val="0"/>
          <w:numId w:val="32"/>
        </w:numPr>
      </w:pPr>
      <w:r>
        <w:t>Business functionalities related to SodaMachine operations reside in BillingMachineOperations.cs</w:t>
      </w:r>
      <w:r w:rsidR="0083029C">
        <w:t>. Switch cases dependency on items removed through usage of collections.</w:t>
      </w:r>
    </w:p>
    <w:p w14:paraId="7F4FCF3E" w14:textId="63BB5172" w:rsidR="00606438" w:rsidRDefault="00606438">
      <w:pPr>
        <w:pStyle w:val="ListNumber"/>
        <w:numPr>
          <w:ilvl w:val="0"/>
          <w:numId w:val="32"/>
        </w:numPr>
      </w:pPr>
      <w:r>
        <w:t>Removal of wrong inputs removed by having inputs as button number press and through checks implemented at class Beverage and filtering for any wrong input in front layer – SodaMachine.cs</w:t>
      </w:r>
    </w:p>
    <w:p w14:paraId="6CEF6E86" w14:textId="68990B06" w:rsidR="00606438" w:rsidRDefault="00F70505">
      <w:pPr>
        <w:pStyle w:val="ListNumber"/>
        <w:numPr>
          <w:ilvl w:val="0"/>
          <w:numId w:val="32"/>
        </w:numPr>
      </w:pPr>
      <w:r>
        <w:t>Removed dependencies through usage of interfaces.</w:t>
      </w:r>
    </w:p>
    <w:p w14:paraId="00A14A5B" w14:textId="3D71D6B5" w:rsidR="005C6D45" w:rsidRDefault="002F25A8">
      <w:r>
        <w:t xml:space="preserve"> </w:t>
      </w:r>
    </w:p>
    <w:p w14:paraId="46AE3D08" w14:textId="3FA11180" w:rsidR="005C6D45" w:rsidRDefault="00CD6F6D">
      <w:pPr>
        <w:pStyle w:val="Heading1"/>
      </w:pPr>
      <w:bookmarkStart w:id="3" w:name="_Toc19978174"/>
      <w:r>
        <w:lastRenderedPageBreak/>
        <w:t>About the Solution Stack</w:t>
      </w:r>
      <w:bookmarkEnd w:id="3"/>
    </w:p>
    <w:p w14:paraId="5F34F420" w14:textId="44567E13" w:rsidR="00CD6F6D" w:rsidRDefault="00CD6F6D" w:rsidP="00CD6F6D">
      <w:bookmarkStart w:id="4" w:name="_Toc522551959"/>
      <w:r w:rsidRPr="00CD6F6D">
        <w:rPr>
          <w:rStyle w:val="Strong"/>
        </w:rPr>
        <w:t>Console application</w:t>
      </w:r>
      <w:r>
        <w:t xml:space="preserve"> - .NET Framework 4.6.1</w:t>
      </w:r>
    </w:p>
    <w:p w14:paraId="0D8648CB" w14:textId="6BA30823" w:rsidR="00CD6F6D" w:rsidRDefault="00CD6F6D" w:rsidP="00CD6F6D">
      <w:r w:rsidRPr="00CD6F6D">
        <w:rPr>
          <w:rStyle w:val="Strong"/>
        </w:rPr>
        <w:t xml:space="preserve">Libraries </w:t>
      </w:r>
      <w:r>
        <w:t>– Syste</w:t>
      </w:r>
      <w:r w:rsidR="002714F2">
        <w:t>m</w:t>
      </w:r>
      <w:r>
        <w:t xml:space="preserve">, System.Configuration, </w:t>
      </w:r>
      <w:proofErr w:type="gramStart"/>
      <w:r>
        <w:t>System.Collection.Generic</w:t>
      </w:r>
      <w:proofErr w:type="gramEnd"/>
    </w:p>
    <w:p w14:paraId="73A34D10" w14:textId="77777777" w:rsidR="00CD6F6D" w:rsidRDefault="00CD6F6D" w:rsidP="00CD6F6D">
      <w:r w:rsidRPr="00CD6F6D">
        <w:rPr>
          <w:rStyle w:val="Strong"/>
        </w:rPr>
        <w:t>Error Logging</w:t>
      </w:r>
      <w:r>
        <w:t xml:space="preserve"> – On to console application window.</w:t>
      </w:r>
    </w:p>
    <w:p w14:paraId="10B758F6" w14:textId="4DC7F6C1" w:rsidR="00BE45C8" w:rsidRDefault="00CD6F6D" w:rsidP="00BE45C8">
      <w:r>
        <w:rPr>
          <w:rStyle w:val="Strong"/>
        </w:rPr>
        <w:t>Initializing Dependencies for tests</w:t>
      </w:r>
      <w:r w:rsidR="00BE45C8">
        <w:t>:</w:t>
      </w:r>
      <w:r>
        <w:t xml:space="preserve"> NSubstitute</w:t>
      </w:r>
      <w:r w:rsidR="002139DF">
        <w:t xml:space="preserve"> (Nuget package)</w:t>
      </w:r>
    </w:p>
    <w:p w14:paraId="235F2F28" w14:textId="264BDEC5" w:rsidR="00CD6F6D" w:rsidRDefault="00CD6F6D" w:rsidP="00BE45C8">
      <w:r w:rsidRPr="00CD6F6D">
        <w:rPr>
          <w:rStyle w:val="Strong"/>
        </w:rPr>
        <w:t>Dependency for ready objects creation</w:t>
      </w:r>
      <w:r>
        <w:t>: Unity IOC Container</w:t>
      </w:r>
    </w:p>
    <w:p w14:paraId="64DC853F" w14:textId="32DA6D8D" w:rsidR="005C6D45" w:rsidRDefault="001F12AF">
      <w:pPr>
        <w:pStyle w:val="Heading1"/>
      </w:pPr>
      <w:bookmarkStart w:id="5" w:name="_Toc19978175"/>
      <w:bookmarkEnd w:id="4"/>
      <w:r>
        <w:t>Assumptions</w:t>
      </w:r>
      <w:bookmarkEnd w:id="5"/>
    </w:p>
    <w:p w14:paraId="68E7183F" w14:textId="49284E05" w:rsidR="005C6D45" w:rsidRDefault="001F12AF" w:rsidP="00125768">
      <w:pPr>
        <w:pStyle w:val="ListNumber"/>
        <w:numPr>
          <w:ilvl w:val="0"/>
          <w:numId w:val="27"/>
        </w:numPr>
      </w:pPr>
      <w:r>
        <w:t>There remains only one inventory integrated to one soda machine. Addition</w:t>
      </w:r>
      <w:r w:rsidR="003F16E9">
        <w:t xml:space="preserve"> or</w:t>
      </w:r>
      <w:r>
        <w:t xml:space="preserve"> removal can </w:t>
      </w:r>
      <w:r w:rsidR="002F6146">
        <w:t>be achieved</w:t>
      </w:r>
      <w:r>
        <w:t xml:space="preserve"> </w:t>
      </w:r>
      <w:r w:rsidR="003F16E9">
        <w:t>for</w:t>
      </w:r>
      <w:r>
        <w:t xml:space="preserve"> same</w:t>
      </w:r>
      <w:r w:rsidR="003F16E9">
        <w:t xml:space="preserve"> items or new</w:t>
      </w:r>
      <w:r w:rsidR="002F6146">
        <w:t xml:space="preserve"> items</w:t>
      </w:r>
      <w:r w:rsidR="002F25A8">
        <w:t xml:space="preserve">. </w:t>
      </w:r>
    </w:p>
    <w:p w14:paraId="049A1264" w14:textId="0858848D" w:rsidR="005C6D45" w:rsidRDefault="003F16E9">
      <w:pPr>
        <w:pStyle w:val="Heading1"/>
      </w:pPr>
      <w:bookmarkStart w:id="6" w:name="_Toc19978176"/>
      <w:r>
        <w:t>Flow implemented</w:t>
      </w:r>
      <w:bookmarkEnd w:id="6"/>
    </w:p>
    <w:p w14:paraId="4562416C" w14:textId="280478B7" w:rsidR="003F16E9" w:rsidRDefault="003F16E9" w:rsidP="003F16E9">
      <w:r>
        <w:t>Welcome screen</w:t>
      </w:r>
      <w:r>
        <w:rPr>
          <w:noProof/>
        </w:rPr>
        <w:drawing>
          <wp:inline distT="0" distB="0" distL="0" distR="0" wp14:anchorId="537D778E" wp14:editId="788DED6D">
            <wp:extent cx="5900420" cy="167322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0F32" w14:textId="4E97C43E" w:rsidR="003F16E9" w:rsidRDefault="003F16E9" w:rsidP="003F16E9"/>
    <w:p w14:paraId="2F506E78" w14:textId="68722369" w:rsidR="002714F2" w:rsidRDefault="002714F2" w:rsidP="003F16E9">
      <w:r>
        <w:t>User input choice and ordering flow</w:t>
      </w:r>
    </w:p>
    <w:p w14:paraId="66B932AB" w14:textId="36F18678" w:rsidR="005C6D45" w:rsidRDefault="003F16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A0420C" wp14:editId="2691803E">
            <wp:extent cx="5934710" cy="32004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11EC" w14:textId="68F9E0B6" w:rsidR="003F16E9" w:rsidRDefault="003F16E9">
      <w:pPr>
        <w:rPr>
          <w:noProof/>
        </w:rPr>
      </w:pPr>
    </w:p>
    <w:p w14:paraId="4FD59E21" w14:textId="77777777" w:rsidR="003F16E9" w:rsidRDefault="003F16E9"/>
    <w:p w14:paraId="69D9B2A5" w14:textId="567D8FDB" w:rsidR="005C6D45" w:rsidRDefault="00BF7057">
      <w:pPr>
        <w:pStyle w:val="Heading1"/>
      </w:pPr>
      <w:bookmarkStart w:id="7" w:name="_Toc19978177"/>
      <w:r>
        <w:t>Unit test Project</w:t>
      </w:r>
      <w:bookmarkEnd w:id="7"/>
    </w:p>
    <w:p w14:paraId="7C562CDE" w14:textId="1F1FAF09" w:rsidR="00BF7057" w:rsidRDefault="00BF7057" w:rsidP="00BF7057">
      <w:r>
        <w:rPr>
          <w:noProof/>
        </w:rPr>
        <w:drawing>
          <wp:inline distT="0" distB="0" distL="0" distR="0" wp14:anchorId="06A61688" wp14:editId="2CBB1BBA">
            <wp:extent cx="27336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A4C5" w14:textId="68F1966D" w:rsidR="00BF7057" w:rsidRDefault="00BF7057" w:rsidP="00BF7057">
      <w:r>
        <w:t>Test class contains details of all unit tests created for the project. SodaMachineBillingOperationTests class file tests for all possible scenarios and can be extended for new tests.</w:t>
      </w:r>
    </w:p>
    <w:p w14:paraId="1724C8B7" w14:textId="0A449F67" w:rsidR="00AC5D09" w:rsidRPr="00AC5D09" w:rsidRDefault="00AC5D09" w:rsidP="00BF7057">
      <w:pPr>
        <w:rPr>
          <w:b/>
          <w:bCs/>
        </w:rPr>
      </w:pPr>
      <w:r w:rsidRPr="00AC5D09">
        <w:rPr>
          <w:b/>
          <w:bCs/>
        </w:rPr>
        <w:t>Present state of unit tests-</w:t>
      </w:r>
    </w:p>
    <w:p w14:paraId="4447084A" w14:textId="007FF2AB" w:rsidR="00DC4C91" w:rsidRDefault="00DC4C91" w:rsidP="00BF7057">
      <w:r>
        <w:rPr>
          <w:noProof/>
        </w:rPr>
        <w:lastRenderedPageBreak/>
        <w:drawing>
          <wp:inline distT="0" distB="0" distL="0" distR="0" wp14:anchorId="0EF3055D" wp14:editId="1C21753D">
            <wp:extent cx="25812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2F49" w14:textId="0E5BE0F6" w:rsidR="002F6146" w:rsidRDefault="002F6146" w:rsidP="00BF7057"/>
    <w:p w14:paraId="75D1E959" w14:textId="37DD08E9" w:rsidR="002F6146" w:rsidRPr="002F6146" w:rsidRDefault="002F6146" w:rsidP="00BF7057">
      <w:pPr>
        <w:rPr>
          <w:b/>
          <w:bCs/>
        </w:rPr>
      </w:pPr>
      <w:r w:rsidRPr="002F6146">
        <w:rPr>
          <w:b/>
          <w:bCs/>
        </w:rPr>
        <w:t>Note – All dependencies for the project is already added in the solution</w:t>
      </w:r>
    </w:p>
    <w:p w14:paraId="6B32FD33" w14:textId="77777777" w:rsidR="00BF7057" w:rsidRDefault="00BF7057" w:rsidP="00BF7057"/>
    <w:p w14:paraId="3E0DB041" w14:textId="492E4F65" w:rsidR="005C6D45" w:rsidRDefault="00BF7057">
      <w:pPr>
        <w:pStyle w:val="Heading1"/>
      </w:pPr>
      <w:bookmarkStart w:id="8" w:name="_Toc19978178"/>
      <w:r>
        <w:t>Please l</w:t>
      </w:r>
      <w:r w:rsidR="002F25A8">
        <w:t xml:space="preserve">et </w:t>
      </w:r>
      <w:r>
        <w:t>me</w:t>
      </w:r>
      <w:r w:rsidR="002F25A8">
        <w:t xml:space="preserve"> know what you think</w:t>
      </w:r>
      <w:bookmarkEnd w:id="8"/>
    </w:p>
    <w:p w14:paraId="2E2F9577" w14:textId="10A8A412" w:rsidR="005C6D45" w:rsidRDefault="002F25A8">
      <w:r>
        <w:t>Thanks!</w:t>
      </w:r>
    </w:p>
    <w:sectPr w:rsidR="005C6D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1BE71" w14:textId="77777777" w:rsidR="000075A4" w:rsidRDefault="000075A4">
      <w:pPr>
        <w:spacing w:line="240" w:lineRule="auto"/>
      </w:pPr>
      <w:r>
        <w:separator/>
      </w:r>
    </w:p>
  </w:endnote>
  <w:endnote w:type="continuationSeparator" w:id="0">
    <w:p w14:paraId="058E4BAA" w14:textId="77777777" w:rsidR="000075A4" w:rsidRDefault="000075A4">
      <w:pPr>
        <w:spacing w:line="240" w:lineRule="auto"/>
      </w:pPr>
      <w:r>
        <w:continuationSeparator/>
      </w:r>
    </w:p>
  </w:endnote>
  <w:endnote w:type="continuationNotice" w:id="1">
    <w:p w14:paraId="046BEC6F" w14:textId="77777777" w:rsidR="000075A4" w:rsidRDefault="000075A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864AB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49BED826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97701B2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BCF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72A72" w14:textId="77777777" w:rsidR="000075A4" w:rsidRDefault="000075A4">
      <w:pPr>
        <w:spacing w:line="240" w:lineRule="auto"/>
      </w:pPr>
      <w:r>
        <w:separator/>
      </w:r>
    </w:p>
  </w:footnote>
  <w:footnote w:type="continuationSeparator" w:id="0">
    <w:p w14:paraId="3D75571D" w14:textId="77777777" w:rsidR="000075A4" w:rsidRDefault="000075A4">
      <w:pPr>
        <w:spacing w:line="240" w:lineRule="auto"/>
      </w:pPr>
      <w:r>
        <w:continuationSeparator/>
      </w:r>
    </w:p>
  </w:footnote>
  <w:footnote w:type="continuationNotice" w:id="1">
    <w:p w14:paraId="475C81FB" w14:textId="77777777" w:rsidR="000075A4" w:rsidRDefault="000075A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6442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B39BA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7945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oNotDisplayPageBoundarie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E4"/>
    <w:rsid w:val="000075A4"/>
    <w:rsid w:val="00016748"/>
    <w:rsid w:val="00036186"/>
    <w:rsid w:val="0006567E"/>
    <w:rsid w:val="000760DB"/>
    <w:rsid w:val="000F00E7"/>
    <w:rsid w:val="00126395"/>
    <w:rsid w:val="0016766E"/>
    <w:rsid w:val="00170063"/>
    <w:rsid w:val="00175643"/>
    <w:rsid w:val="00196AC1"/>
    <w:rsid w:val="001B2338"/>
    <w:rsid w:val="001F12AF"/>
    <w:rsid w:val="002061A9"/>
    <w:rsid w:val="002139DF"/>
    <w:rsid w:val="00217B64"/>
    <w:rsid w:val="00235579"/>
    <w:rsid w:val="00257FAA"/>
    <w:rsid w:val="00263938"/>
    <w:rsid w:val="002714F2"/>
    <w:rsid w:val="002C32A4"/>
    <w:rsid w:val="002E78EB"/>
    <w:rsid w:val="002F25A8"/>
    <w:rsid w:val="002F6146"/>
    <w:rsid w:val="00310999"/>
    <w:rsid w:val="003407A9"/>
    <w:rsid w:val="00340DC9"/>
    <w:rsid w:val="00350BD5"/>
    <w:rsid w:val="003F16E9"/>
    <w:rsid w:val="00433316"/>
    <w:rsid w:val="00444F02"/>
    <w:rsid w:val="00490CC6"/>
    <w:rsid w:val="004F05F9"/>
    <w:rsid w:val="005509B2"/>
    <w:rsid w:val="005556DB"/>
    <w:rsid w:val="005C6D45"/>
    <w:rsid w:val="005D206C"/>
    <w:rsid w:val="005D58F7"/>
    <w:rsid w:val="005F5276"/>
    <w:rsid w:val="00606438"/>
    <w:rsid w:val="00617D63"/>
    <w:rsid w:val="00643D1A"/>
    <w:rsid w:val="00674588"/>
    <w:rsid w:val="006A7B57"/>
    <w:rsid w:val="006D44C5"/>
    <w:rsid w:val="00713672"/>
    <w:rsid w:val="0073562D"/>
    <w:rsid w:val="007748E4"/>
    <w:rsid w:val="00777783"/>
    <w:rsid w:val="007B07DE"/>
    <w:rsid w:val="00823CA2"/>
    <w:rsid w:val="008270A2"/>
    <w:rsid w:val="0083029C"/>
    <w:rsid w:val="00853F77"/>
    <w:rsid w:val="00885CE1"/>
    <w:rsid w:val="008907FF"/>
    <w:rsid w:val="008B696C"/>
    <w:rsid w:val="008B6BEE"/>
    <w:rsid w:val="008F78D7"/>
    <w:rsid w:val="009200C1"/>
    <w:rsid w:val="00980085"/>
    <w:rsid w:val="009835B1"/>
    <w:rsid w:val="00997127"/>
    <w:rsid w:val="009D216F"/>
    <w:rsid w:val="009D3248"/>
    <w:rsid w:val="00A07FA2"/>
    <w:rsid w:val="00A65E8A"/>
    <w:rsid w:val="00A87896"/>
    <w:rsid w:val="00AA74DA"/>
    <w:rsid w:val="00AC1EE7"/>
    <w:rsid w:val="00AC5D09"/>
    <w:rsid w:val="00B650C6"/>
    <w:rsid w:val="00BA63C2"/>
    <w:rsid w:val="00BC6939"/>
    <w:rsid w:val="00BE1875"/>
    <w:rsid w:val="00BE45C8"/>
    <w:rsid w:val="00BF2331"/>
    <w:rsid w:val="00BF7057"/>
    <w:rsid w:val="00BF7463"/>
    <w:rsid w:val="00C12820"/>
    <w:rsid w:val="00C30889"/>
    <w:rsid w:val="00C90A2E"/>
    <w:rsid w:val="00CC5861"/>
    <w:rsid w:val="00CD6F6D"/>
    <w:rsid w:val="00D05735"/>
    <w:rsid w:val="00D30B81"/>
    <w:rsid w:val="00D3649E"/>
    <w:rsid w:val="00D65327"/>
    <w:rsid w:val="00D968F5"/>
    <w:rsid w:val="00DC4C91"/>
    <w:rsid w:val="00DF0FDA"/>
    <w:rsid w:val="00DF5648"/>
    <w:rsid w:val="00E142DA"/>
    <w:rsid w:val="00E16F51"/>
    <w:rsid w:val="00E95F16"/>
    <w:rsid w:val="00EB0B6E"/>
    <w:rsid w:val="00EE70C1"/>
    <w:rsid w:val="00F169E1"/>
    <w:rsid w:val="00F70505"/>
    <w:rsid w:val="00F77B79"/>
    <w:rsid w:val="00F866A8"/>
    <w:rsid w:val="00FB35C9"/>
    <w:rsid w:val="00FB5B59"/>
    <w:rsid w:val="00FC318F"/>
    <w:rsid w:val="00FD1D72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7D0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5719D-2FCE-46BE-8F32-EEF9686A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2019-09-20T20:25:00Z</dcterms:created>
  <dcterms:modified xsi:type="dcterms:W3CDTF">2019-09-21T11:41:00Z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